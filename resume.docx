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6158A" w14:textId="62A5839E" w:rsidR="001C0084" w:rsidRDefault="00782B76">
      <w:pPr>
        <w:pStyle w:val="Name"/>
      </w:pPr>
      <w:r>
        <w:t>Jeremy</w:t>
      </w:r>
    </w:p>
    <w:p w14:paraId="4A4E6AF2" w14:textId="6DCF3E8C" w:rsidR="00782B76" w:rsidRDefault="00782B76">
      <w:pPr>
        <w:pStyle w:val="Name"/>
      </w:pPr>
      <w:r>
        <w:t>Lettsome</w:t>
      </w:r>
    </w:p>
    <w:p w14:paraId="07950F5A" w14:textId="5D2C048C" w:rsidR="001C0084" w:rsidRDefault="00782B76">
      <w:pPr>
        <w:pStyle w:val="ContactInfo"/>
      </w:pPr>
      <w:r>
        <w:t xml:space="preserve">2100 lakeside </w:t>
      </w:r>
      <w:proofErr w:type="spellStart"/>
      <w:r>
        <w:t>ave.</w:t>
      </w:r>
      <w:proofErr w:type="spellEnd"/>
      <w:r>
        <w:t xml:space="preserve"> E</w:t>
      </w:r>
      <w:r w:rsidR="00DE0861">
        <w:t xml:space="preserve">| </w:t>
      </w:r>
      <w:r>
        <w:t>407-301-3354</w:t>
      </w:r>
      <w:r w:rsidR="00DE0861">
        <w:t xml:space="preserve">| </w:t>
      </w:r>
      <w:sdt>
        <w:sdtPr>
          <w:alias w:val="Enter email:"/>
          <w:tag w:val="Enter email:"/>
          <w:id w:val="1913350914"/>
          <w:placeholder>
            <w:docPart w:val="C4CDDC3C2BA8D0438E7B654A950795C3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1D5B65">
            <w:t>alone.ruroni@gmail.com</w:t>
          </w:r>
        </w:sdtContent>
      </w:sdt>
    </w:p>
    <w:p w14:paraId="7C7A965B" w14:textId="77777777" w:rsidR="001C0084" w:rsidRDefault="004431FD">
      <w:pPr>
        <w:pStyle w:val="Heading1"/>
      </w:pPr>
      <w:sdt>
        <w:sdtPr>
          <w:alias w:val="Skill summary:"/>
          <w:tag w:val="Skill summary:"/>
          <w:id w:val="-819804518"/>
          <w:placeholder>
            <w:docPart w:val="600A56A7335094408CC7AA440931FC28"/>
          </w:placeholder>
          <w:temporary/>
          <w:showingPlcHdr/>
          <w15:appearance w15:val="hidden"/>
        </w:sdtPr>
        <w:sdtEndPr/>
        <w:sdtContent>
          <w:r w:rsidR="007F7DCE">
            <w:t>Skills Summary</w:t>
          </w:r>
        </w:sdtContent>
      </w:sdt>
    </w:p>
    <w:sdt>
      <w:sdtPr>
        <w:alias w:val="Enter skills:"/>
        <w:tag w:val="Enter skills:"/>
        <w:id w:val="264583849"/>
        <w:placeholder>
          <w:docPart w:val="8BFEBE8C64F4FA4DBF9674786ADD50DE"/>
        </w:placeholder>
        <w:temporary/>
        <w:showingPlcHdr/>
        <w15:appearance w15:val="hidden"/>
      </w:sdtPr>
      <w:sdtEndPr/>
      <w:sdtContent>
        <w:p w14:paraId="05E716C6" w14:textId="77777777" w:rsidR="001C0084" w:rsidRDefault="007F7DCE">
          <w:pPr>
            <w:spacing w:after="180"/>
          </w:pPr>
          <w:r>
            <w:t>To get started right away, just tap any placeholder text (such as this) and start typing.</w:t>
          </w:r>
        </w:p>
      </w:sdtContent>
    </w:sdt>
    <w:p w14:paraId="0D616B32" w14:textId="77777777" w:rsidR="001C0084" w:rsidRDefault="004431FD">
      <w:pPr>
        <w:pStyle w:val="Heading1"/>
      </w:pPr>
      <w:sdt>
        <w:sdtPr>
          <w:alias w:val="Education:"/>
          <w:tag w:val="Education:"/>
          <w:id w:val="-1150367223"/>
          <w:placeholder>
            <w:docPart w:val="91600DB47F956E4989184228E0A87563"/>
          </w:placeholder>
          <w:temporary/>
          <w:showingPlcHdr/>
          <w15:appearance w15:val="hidden"/>
        </w:sdtPr>
        <w:sdtEndPr/>
        <w:sdtContent>
          <w:r w:rsidR="007F7DCE">
            <w:t>Education</w:t>
          </w:r>
        </w:sdtContent>
      </w:sdt>
    </w:p>
    <w:p w14:paraId="48F45E39" w14:textId="000BC2FC" w:rsidR="003179F1" w:rsidRDefault="001A146F">
      <w:pPr>
        <w:pStyle w:val="Heading2"/>
      </w:pPr>
      <w:r>
        <w:t>M.s information assurance</w:t>
      </w:r>
    </w:p>
    <w:p w14:paraId="7084F936" w14:textId="77777777" w:rsidR="001A146F" w:rsidRPr="001A146F" w:rsidRDefault="001A146F" w:rsidP="001A146F"/>
    <w:p w14:paraId="6D5A18A8" w14:textId="527E0E38" w:rsidR="001C0084" w:rsidRDefault="005D0212">
      <w:pPr>
        <w:pStyle w:val="Heading2"/>
      </w:pPr>
      <w:r>
        <w:t>B.s Information technology</w:t>
      </w:r>
    </w:p>
    <w:p w14:paraId="292BD15C" w14:textId="77777777" w:rsidR="003179F1" w:rsidRDefault="003179F1"/>
    <w:p w14:paraId="659EF403" w14:textId="77777777" w:rsidR="001C0084" w:rsidRDefault="004431FD">
      <w:pPr>
        <w:pStyle w:val="Heading1"/>
      </w:pPr>
      <w:sdt>
        <w:sdtPr>
          <w:alias w:val="Experience:"/>
          <w:tag w:val="Experience:"/>
          <w:id w:val="617349259"/>
          <w:placeholder>
            <w:docPart w:val="1BD2FE0C098D524197F5C861B986E6C5"/>
          </w:placeholder>
          <w:temporary/>
          <w:showingPlcHdr/>
          <w15:appearance w15:val="hidden"/>
        </w:sdtPr>
        <w:sdtEndPr/>
        <w:sdtContent>
          <w:r w:rsidR="007F7DCE">
            <w:t>Experience</w:t>
          </w:r>
        </w:sdtContent>
      </w:sdt>
    </w:p>
    <w:p w14:paraId="77781406" w14:textId="0A2BC527" w:rsidR="001C0084" w:rsidRDefault="001C0084" w:rsidP="00D271C2">
      <w:pPr>
        <w:pStyle w:val="Heading2"/>
      </w:pPr>
    </w:p>
    <w:p w14:paraId="00CF504A" w14:textId="365FCA0C" w:rsidR="00D271C2" w:rsidRPr="00403EDB" w:rsidRDefault="00655729" w:rsidP="00D271C2">
      <w:pPr>
        <w:rPr>
          <w:b/>
          <w:bCs/>
          <w:i/>
          <w:iCs/>
          <w:sz w:val="24"/>
          <w:szCs w:val="24"/>
        </w:rPr>
      </w:pPr>
      <w:r w:rsidRPr="00403EDB">
        <w:rPr>
          <w:b/>
          <w:bCs/>
          <w:i/>
          <w:iCs/>
          <w:sz w:val="24"/>
          <w:szCs w:val="24"/>
        </w:rPr>
        <w:t>Department of Defense</w:t>
      </w:r>
    </w:p>
    <w:p w14:paraId="7EC044A2" w14:textId="3F90D3D8" w:rsidR="00A930C2" w:rsidRDefault="00A930C2" w:rsidP="00D271C2">
      <w:r>
        <w:t xml:space="preserve">INFORMATION SYSTEM SECURITY ENGINEER </w:t>
      </w:r>
    </w:p>
    <w:p w14:paraId="380CA49C" w14:textId="19FEE959" w:rsidR="00655729" w:rsidRDefault="00655729" w:rsidP="00D271C2">
      <w:r>
        <w:t>(In review)</w:t>
      </w:r>
    </w:p>
    <w:p w14:paraId="46DE41CE" w14:textId="77777777" w:rsidR="00655729" w:rsidRDefault="00655729" w:rsidP="00D271C2"/>
    <w:p w14:paraId="3215B12A" w14:textId="1CC508A2" w:rsidR="00655729" w:rsidRPr="00EF6E33" w:rsidRDefault="00100787" w:rsidP="00D271C2">
      <w:pPr>
        <w:rPr>
          <w:rFonts w:asciiTheme="majorHAnsi" w:hAnsiTheme="majorHAnsi"/>
          <w:b/>
          <w:bCs/>
          <w:i/>
          <w:iCs/>
          <w:sz w:val="24"/>
          <w:szCs w:val="24"/>
        </w:rPr>
      </w:pPr>
      <w:r w:rsidRPr="00EF6E33">
        <w:rPr>
          <w:rFonts w:asciiTheme="majorHAnsi" w:hAnsiTheme="majorHAnsi"/>
          <w:b/>
          <w:bCs/>
          <w:i/>
          <w:iCs/>
          <w:sz w:val="24"/>
          <w:szCs w:val="24"/>
        </w:rPr>
        <w:t>FireEye/</w:t>
      </w:r>
      <w:proofErr w:type="spellStart"/>
      <w:r w:rsidRPr="00EF6E33">
        <w:rPr>
          <w:rFonts w:asciiTheme="majorHAnsi" w:hAnsiTheme="majorHAnsi"/>
          <w:b/>
          <w:bCs/>
          <w:i/>
          <w:iCs/>
          <w:sz w:val="24"/>
          <w:szCs w:val="24"/>
        </w:rPr>
        <w:t>Mandiant</w:t>
      </w:r>
      <w:proofErr w:type="spellEnd"/>
      <w:r w:rsidRPr="00EF6E33">
        <w:rPr>
          <w:rFonts w:asciiTheme="majorHAnsi" w:hAnsiTheme="majorHAnsi"/>
          <w:b/>
          <w:bCs/>
          <w:i/>
          <w:iCs/>
          <w:sz w:val="24"/>
          <w:szCs w:val="24"/>
        </w:rPr>
        <w:t xml:space="preserve"> </w:t>
      </w:r>
    </w:p>
    <w:p w14:paraId="2F77A74E" w14:textId="4B9936D4" w:rsidR="00100787" w:rsidRDefault="00132F72" w:rsidP="00D271C2">
      <w:r>
        <w:t xml:space="preserve">Senior security adviser </w:t>
      </w:r>
      <w:r w:rsidR="00C365DD">
        <w:t>Federal team</w:t>
      </w:r>
    </w:p>
    <w:p w14:paraId="5E95917C" w14:textId="46DA2297" w:rsidR="00C365DD" w:rsidRDefault="00C365DD" w:rsidP="00D271C2">
      <w:r>
        <w:t xml:space="preserve">Lead </w:t>
      </w:r>
      <w:r w:rsidR="00D45D37">
        <w:t xml:space="preserve">AND aides in the maturation </w:t>
      </w:r>
      <w:r>
        <w:t>Manage MSV</w:t>
      </w:r>
      <w:r w:rsidR="00642784">
        <w:t>.</w:t>
      </w:r>
    </w:p>
    <w:p w14:paraId="46547906" w14:textId="77777777" w:rsidR="00642784" w:rsidRDefault="00642784" w:rsidP="00D271C2"/>
    <w:p w14:paraId="57AA01AD" w14:textId="76FCF94F" w:rsidR="00642784" w:rsidRPr="007E6FBB" w:rsidRDefault="00642784" w:rsidP="00D271C2">
      <w:pPr>
        <w:rPr>
          <w:b/>
          <w:bCs/>
          <w:i/>
          <w:iCs/>
          <w:sz w:val="24"/>
          <w:szCs w:val="24"/>
        </w:rPr>
      </w:pPr>
      <w:r w:rsidRPr="007E6FBB">
        <w:rPr>
          <w:b/>
          <w:bCs/>
          <w:i/>
          <w:iCs/>
          <w:sz w:val="24"/>
          <w:szCs w:val="24"/>
        </w:rPr>
        <w:t>Department of defense</w:t>
      </w:r>
    </w:p>
    <w:p w14:paraId="696B7085" w14:textId="15E62A63" w:rsidR="00A930C2" w:rsidRDefault="00A930C2" w:rsidP="00D271C2">
      <w:r>
        <w:t xml:space="preserve">INFORMATION SECURITY ENGINEER </w:t>
      </w:r>
    </w:p>
    <w:p w14:paraId="17659196" w14:textId="4B5453C0" w:rsidR="00642784" w:rsidRDefault="00642784" w:rsidP="00D271C2">
      <w:r>
        <w:t>(In review)</w:t>
      </w:r>
    </w:p>
    <w:p w14:paraId="7D383F6B" w14:textId="77777777" w:rsidR="00642784" w:rsidRDefault="00642784" w:rsidP="00D271C2"/>
    <w:p w14:paraId="19AD4889" w14:textId="37D4CBD9" w:rsidR="00642784" w:rsidRDefault="00477EFF" w:rsidP="00D271C2">
      <w:r>
        <w:t xml:space="preserve">City of Baltimore </w:t>
      </w:r>
    </w:p>
    <w:p w14:paraId="1BA4DFDE" w14:textId="58156B82" w:rsidR="00477EFF" w:rsidRDefault="00477EFF" w:rsidP="00D271C2">
      <w:r>
        <w:t xml:space="preserve">Cyber security officer </w:t>
      </w:r>
    </w:p>
    <w:p w14:paraId="235F44FA" w14:textId="0049138E" w:rsidR="008D2393" w:rsidRDefault="008D2393" w:rsidP="00D271C2">
      <w:r>
        <w:t>(In review)</w:t>
      </w:r>
    </w:p>
    <w:p w14:paraId="59588545" w14:textId="77777777" w:rsidR="008D2393" w:rsidRDefault="008D2393" w:rsidP="00D271C2"/>
    <w:p w14:paraId="56CF33DE" w14:textId="77777777" w:rsidR="00C62F6E" w:rsidRDefault="00C62F6E" w:rsidP="00D271C2"/>
    <w:p w14:paraId="00079285" w14:textId="77777777" w:rsidR="00C365DD" w:rsidRPr="00D271C2" w:rsidRDefault="00C365DD" w:rsidP="00D271C2"/>
    <w:p w14:paraId="54A51028" w14:textId="77777777" w:rsidR="001C0084" w:rsidRDefault="004431FD">
      <w:pPr>
        <w:pStyle w:val="Heading1"/>
      </w:pPr>
      <w:sdt>
        <w:sdtPr>
          <w:alias w:val="Awards and Achievements:"/>
          <w:tag w:val="Awards and Achievements:"/>
          <w:id w:val="250401295"/>
          <w:placeholder>
            <w:docPart w:val="08FD4C28725BEF4FBE525D88BC37707B"/>
          </w:placeholder>
          <w:temporary/>
          <w:showingPlcHdr/>
          <w15:appearance w15:val="hidden"/>
        </w:sdtPr>
        <w:sdtEndPr/>
        <w:sdtContent>
          <w:r w:rsidR="007F7DCE">
            <w:t>Awards and Acknowledgements</w:t>
          </w:r>
        </w:sdtContent>
      </w:sdt>
    </w:p>
    <w:p w14:paraId="5B69B09C" w14:textId="07118F9F" w:rsidR="001C0084" w:rsidRDefault="00A36B2E">
      <w:pPr>
        <w:pStyle w:val="Heading2"/>
      </w:pPr>
      <w:r>
        <w:t>I.C.O.N of the month</w:t>
      </w:r>
      <w:r w:rsidR="009260E0">
        <w:t>/ Baltimore city</w:t>
      </w:r>
    </w:p>
    <w:p w14:paraId="00A947F6" w14:textId="7678D3E7" w:rsidR="001C0084" w:rsidRDefault="005C1796">
      <w:r>
        <w:t xml:space="preserve">Was awarded and recognized for performance in leading city- wide </w:t>
      </w:r>
      <w:r w:rsidR="00F87742">
        <w:t>IR</w:t>
      </w:r>
      <w:r w:rsidR="00736F4A">
        <w:t xml:space="preserve"> during massive </w:t>
      </w:r>
      <w:proofErr w:type="spellStart"/>
      <w:r w:rsidR="00736F4A">
        <w:t>Robbinhood</w:t>
      </w:r>
      <w:proofErr w:type="spellEnd"/>
      <w:r w:rsidR="00736F4A">
        <w:t xml:space="preserve"> ransomware attack and </w:t>
      </w:r>
      <w:r w:rsidR="00F77F76">
        <w:t>post recovery activities.</w:t>
      </w:r>
    </w:p>
    <w:p w14:paraId="416E07AC" w14:textId="77777777" w:rsidR="003474BD" w:rsidRDefault="003474BD"/>
    <w:p w14:paraId="0813B975" w14:textId="77777777" w:rsidR="003474BD" w:rsidRDefault="003474BD"/>
    <w:sectPr w:rsidR="003474BD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11CC3" w14:textId="77777777" w:rsidR="00782B76" w:rsidRDefault="00782B76">
      <w:pPr>
        <w:spacing w:after="0" w:line="240" w:lineRule="auto"/>
      </w:pPr>
      <w:r>
        <w:separator/>
      </w:r>
    </w:p>
  </w:endnote>
  <w:endnote w:type="continuationSeparator" w:id="0">
    <w:p w14:paraId="69BF5D43" w14:textId="77777777" w:rsidR="00782B76" w:rsidRDefault="0078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F5288F" w14:textId="77777777" w:rsidR="001C0084" w:rsidRDefault="007F7D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6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19363" w14:textId="77777777" w:rsidR="00782B76" w:rsidRDefault="00782B76">
      <w:pPr>
        <w:spacing w:after="0" w:line="240" w:lineRule="auto"/>
      </w:pPr>
      <w:r>
        <w:separator/>
      </w:r>
    </w:p>
  </w:footnote>
  <w:footnote w:type="continuationSeparator" w:id="0">
    <w:p w14:paraId="5892EDAD" w14:textId="77777777" w:rsidR="00782B76" w:rsidRDefault="00782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9D3D7" w14:textId="77777777"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EFD7172" wp14:editId="0BF6025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F9F6AA5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50BDD" w14:textId="77777777"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7C3F0CF" wp14:editId="32FA1A0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47010B3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">
              <v:rect id="Rectangle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3468668">
    <w:abstractNumId w:val="9"/>
  </w:num>
  <w:num w:numId="2" w16cid:durableId="1307128723">
    <w:abstractNumId w:val="7"/>
  </w:num>
  <w:num w:numId="3" w16cid:durableId="1230732841">
    <w:abstractNumId w:val="6"/>
  </w:num>
  <w:num w:numId="4" w16cid:durableId="1899393190">
    <w:abstractNumId w:val="5"/>
  </w:num>
  <w:num w:numId="5" w16cid:durableId="2055303239">
    <w:abstractNumId w:val="4"/>
  </w:num>
  <w:num w:numId="6" w16cid:durableId="247161044">
    <w:abstractNumId w:val="8"/>
  </w:num>
  <w:num w:numId="7" w16cid:durableId="989135572">
    <w:abstractNumId w:val="3"/>
  </w:num>
  <w:num w:numId="8" w16cid:durableId="1689678021">
    <w:abstractNumId w:val="2"/>
  </w:num>
  <w:num w:numId="9" w16cid:durableId="1859199637">
    <w:abstractNumId w:val="1"/>
  </w:num>
  <w:num w:numId="10" w16cid:durableId="149887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76"/>
    <w:rsid w:val="0000092C"/>
    <w:rsid w:val="00047CB1"/>
    <w:rsid w:val="000F547D"/>
    <w:rsid w:val="00100787"/>
    <w:rsid w:val="00132F72"/>
    <w:rsid w:val="001A146F"/>
    <w:rsid w:val="001C0084"/>
    <w:rsid w:val="001D5B65"/>
    <w:rsid w:val="002F0765"/>
    <w:rsid w:val="003179F1"/>
    <w:rsid w:val="003474BD"/>
    <w:rsid w:val="003C1C78"/>
    <w:rsid w:val="00403EDB"/>
    <w:rsid w:val="00454E73"/>
    <w:rsid w:val="00477EFF"/>
    <w:rsid w:val="005C1796"/>
    <w:rsid w:val="005D0212"/>
    <w:rsid w:val="00642784"/>
    <w:rsid w:val="00655729"/>
    <w:rsid w:val="00736F4A"/>
    <w:rsid w:val="00782B76"/>
    <w:rsid w:val="007D2B77"/>
    <w:rsid w:val="007E6FBB"/>
    <w:rsid w:val="007F7DCE"/>
    <w:rsid w:val="008D2393"/>
    <w:rsid w:val="009260E0"/>
    <w:rsid w:val="00A36B2E"/>
    <w:rsid w:val="00A930C2"/>
    <w:rsid w:val="00C365DD"/>
    <w:rsid w:val="00C62F6E"/>
    <w:rsid w:val="00D271C2"/>
    <w:rsid w:val="00D45D37"/>
    <w:rsid w:val="00DE0861"/>
    <w:rsid w:val="00EC0642"/>
    <w:rsid w:val="00EF6E33"/>
    <w:rsid w:val="00F77F76"/>
    <w:rsid w:val="00F8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F6499"/>
  <w15:chartTrackingRefBased/>
  <w15:docId w15:val="{45EB22CA-D3D2-5841-8611-BE0CF237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E609E46-ED2F-6B44-BDDF-25B8BDB559E3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4CDDC3C2BA8D0438E7B654A95079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34BE7-B568-A44D-8667-98EF22951147}"/>
      </w:docPartPr>
      <w:docPartBody>
        <w:p w:rsidR="000F1918" w:rsidRDefault="000F1918">
          <w:pPr>
            <w:pStyle w:val="C4CDDC3C2BA8D0438E7B654A950795C3"/>
          </w:pPr>
          <w:r>
            <w:t>Email</w:t>
          </w:r>
        </w:p>
      </w:docPartBody>
    </w:docPart>
    <w:docPart>
      <w:docPartPr>
        <w:name w:val="600A56A7335094408CC7AA440931F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9A822-32D0-DA41-BB2A-D8242FEA05D3}"/>
      </w:docPartPr>
      <w:docPartBody>
        <w:p w:rsidR="000F1918" w:rsidRDefault="000F1918">
          <w:pPr>
            <w:pStyle w:val="600A56A7335094408CC7AA440931FC28"/>
          </w:pPr>
          <w:r>
            <w:t>Skills Summary</w:t>
          </w:r>
        </w:p>
      </w:docPartBody>
    </w:docPart>
    <w:docPart>
      <w:docPartPr>
        <w:name w:val="8BFEBE8C64F4FA4DBF9674786ADD5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D7-178F-2F42-9F6D-B7AF12CA7948}"/>
      </w:docPartPr>
      <w:docPartBody>
        <w:p w:rsidR="000F1918" w:rsidRDefault="000F1918">
          <w:pPr>
            <w:pStyle w:val="8BFEBE8C64F4FA4DBF9674786ADD50DE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91600DB47F956E4989184228E0A87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83054-F0C9-0745-BEF8-45B088508AE9}"/>
      </w:docPartPr>
      <w:docPartBody>
        <w:p w:rsidR="000F1918" w:rsidRDefault="000F1918">
          <w:pPr>
            <w:pStyle w:val="91600DB47F956E4989184228E0A87563"/>
          </w:pPr>
          <w:r>
            <w:t>Education</w:t>
          </w:r>
        </w:p>
      </w:docPartBody>
    </w:docPart>
    <w:docPart>
      <w:docPartPr>
        <w:name w:val="1BD2FE0C098D524197F5C861B986E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1F178-4519-1C44-BF38-46030BCCCF0A}"/>
      </w:docPartPr>
      <w:docPartBody>
        <w:p w:rsidR="000F1918" w:rsidRDefault="000F1918">
          <w:pPr>
            <w:pStyle w:val="1BD2FE0C098D524197F5C861B986E6C5"/>
          </w:pPr>
          <w:r>
            <w:t>Experience</w:t>
          </w:r>
        </w:p>
      </w:docPartBody>
    </w:docPart>
    <w:docPart>
      <w:docPartPr>
        <w:name w:val="08FD4C28725BEF4FBE525D88BC377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87716-7C28-A445-ADD9-12F0F4285D1A}"/>
      </w:docPartPr>
      <w:docPartBody>
        <w:p w:rsidR="000F1918" w:rsidRDefault="000F1918">
          <w:pPr>
            <w:pStyle w:val="08FD4C28725BEF4FBE525D88BC37707B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18"/>
    <w:rsid w:val="000F1918"/>
    <w:rsid w:val="002F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381DA39F6441499444FA3F072D203F">
    <w:name w:val="C5381DA39F6441499444FA3F072D203F"/>
  </w:style>
  <w:style w:type="paragraph" w:customStyle="1" w:styleId="D22CC23CC30046428BD3DACA4BF70C60">
    <w:name w:val="D22CC23CC30046428BD3DACA4BF70C60"/>
  </w:style>
  <w:style w:type="paragraph" w:customStyle="1" w:styleId="387FD53CC06FFB479B5C89CCE4B04FD9">
    <w:name w:val="387FD53CC06FFB479B5C89CCE4B04FD9"/>
  </w:style>
  <w:style w:type="paragraph" w:customStyle="1" w:styleId="C4CDDC3C2BA8D0438E7B654A950795C3">
    <w:name w:val="C4CDDC3C2BA8D0438E7B654A950795C3"/>
  </w:style>
  <w:style w:type="paragraph" w:customStyle="1" w:styleId="600A56A7335094408CC7AA440931FC28">
    <w:name w:val="600A56A7335094408CC7AA440931FC28"/>
  </w:style>
  <w:style w:type="paragraph" w:customStyle="1" w:styleId="8BFEBE8C64F4FA4DBF9674786ADD50DE">
    <w:name w:val="8BFEBE8C64F4FA4DBF9674786ADD50DE"/>
  </w:style>
  <w:style w:type="paragraph" w:customStyle="1" w:styleId="91600DB47F956E4989184228E0A87563">
    <w:name w:val="91600DB47F956E4989184228E0A87563"/>
  </w:style>
  <w:style w:type="paragraph" w:customStyle="1" w:styleId="C69EC4276AF60C419BE0D9CCD5351706">
    <w:name w:val="C69EC4276AF60C419BE0D9CCD5351706"/>
  </w:style>
  <w:style w:type="paragraph" w:customStyle="1" w:styleId="800AF2AA0C20E24EABCA5EEF1A355B60">
    <w:name w:val="800AF2AA0C20E24EABCA5EEF1A355B60"/>
  </w:style>
  <w:style w:type="paragraph" w:customStyle="1" w:styleId="1BD2FE0C098D524197F5C861B986E6C5">
    <w:name w:val="1BD2FE0C098D524197F5C861B986E6C5"/>
  </w:style>
  <w:style w:type="paragraph" w:customStyle="1" w:styleId="BAE9F75DDEF8AE448168F0A504CC832A">
    <w:name w:val="BAE9F75DDEF8AE448168F0A504CC832A"/>
  </w:style>
  <w:style w:type="paragraph" w:customStyle="1" w:styleId="61E57415ACFE644599AABA5072DAA1C2">
    <w:name w:val="61E57415ACFE644599AABA5072DAA1C2"/>
  </w:style>
  <w:style w:type="paragraph" w:customStyle="1" w:styleId="AB4AE225DE61CF468A26B2F2A6817AA3">
    <w:name w:val="AB4AE225DE61CF468A26B2F2A6817AA3"/>
  </w:style>
  <w:style w:type="paragraph" w:customStyle="1" w:styleId="08FD4C28725BEF4FBE525D88BC37707B">
    <w:name w:val="08FD4C28725BEF4FBE525D88BC37707B"/>
  </w:style>
  <w:style w:type="paragraph" w:customStyle="1" w:styleId="1EC9890C387A0D40AEC281E8D43D6A61">
    <w:name w:val="1EC9890C387A0D40AEC281E8D43D6A61"/>
  </w:style>
  <w:style w:type="paragraph" w:customStyle="1" w:styleId="1F208246EF906D4D8F8CBCDC12B90826">
    <w:name w:val="1F208246EF906D4D8F8CBCDC12B908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alone.ruroni@gmail.com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{AE609E46-ED2F-6B44-BDDF-25B8BDB559E3}tf50002038.dotx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</dc:creator>
  <cp:keywords/>
  <cp:lastModifiedBy>Jeremy L</cp:lastModifiedBy>
  <cp:revision>2</cp:revision>
  <dcterms:created xsi:type="dcterms:W3CDTF">2025-06-01T15:14:00Z</dcterms:created>
  <dcterms:modified xsi:type="dcterms:W3CDTF">2025-06-01T15:14:00Z</dcterms:modified>
</cp:coreProperties>
</file>